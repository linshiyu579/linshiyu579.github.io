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78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570"/>
              </w:tabs>
              <w:snapToGrid w:val="0"/>
              <w:jc w:val="left"/>
              <w:rPr>
                <w:rFonts w:hint="default"/>
                <w:b/>
                <w:bCs/>
                <w:sz w:val="30"/>
                <w:szCs w:val="30"/>
              </w:rPr>
            </w:pPr>
            <w:bookmarkStart w:id="0" w:name="_Hlk20043541"/>
            <w:r>
              <w:rPr>
                <w:rFonts w:hint="default"/>
                <w:b/>
                <w:bCs/>
                <w:sz w:val="72"/>
                <w:szCs w:val="72"/>
              </w:rPr>
              <w:t xml:space="preserve">Lin Shiyu  </w:t>
            </w:r>
            <w:bookmarkStart w:id="1" w:name="_GoBack"/>
            <w:bookmarkEnd w:id="1"/>
            <w:r>
              <w:rPr>
                <w:b/>
                <w:bCs/>
                <w:sz w:val="52"/>
                <w:szCs w:val="52"/>
              </w:rPr>
              <w:tab/>
            </w:r>
            <w:r>
              <w:rPr>
                <w:rFonts w:hint="default"/>
                <w:b/>
                <w:bCs/>
                <w:sz w:val="30"/>
                <w:szCs w:val="30"/>
              </w:rPr>
              <w:t>telephone</w:t>
            </w:r>
            <w:r>
              <w:rPr>
                <w:rFonts w:hint="eastAsia"/>
                <w:b/>
                <w:bCs/>
                <w:sz w:val="30"/>
                <w:szCs w:val="30"/>
              </w:rPr>
              <w:t>：</w:t>
            </w:r>
            <w:r>
              <w:rPr>
                <w:rFonts w:hint="default"/>
                <w:b/>
                <w:bCs/>
                <w:sz w:val="30"/>
                <w:szCs w:val="30"/>
              </w:rPr>
              <w:t>01123313040</w:t>
            </w:r>
          </w:p>
          <w:p>
            <w:pPr>
              <w:tabs>
                <w:tab w:val="left" w:pos="4570"/>
              </w:tabs>
              <w:snapToGrid w:val="0"/>
              <w:jc w:val="left"/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rFonts w:hint="default"/>
                <w:b/>
                <w:bCs/>
                <w:sz w:val="30"/>
                <w:szCs w:val="30"/>
              </w:rPr>
              <w:t xml:space="preserve">                        address:Sepang,10,43900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education backgrond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570"/>
              </w:tabs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rFonts w:hint="default"/>
                <w:b/>
                <w:bCs/>
                <w:sz w:val="30"/>
                <w:szCs w:val="30"/>
              </w:rPr>
              <w:t>2016.09-2019.06</w:t>
            </w:r>
          </w:p>
          <w:p>
            <w:pPr>
              <w:tabs>
                <w:tab w:val="left" w:pos="4570"/>
              </w:tabs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default"/>
                <w:b/>
                <w:bCs/>
                <w:sz w:val="30"/>
                <w:szCs w:val="30"/>
              </w:rPr>
              <w:t>LongYanErZhong</w:t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019.09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b/>
                <w:bCs/>
                <w:sz w:val="30"/>
                <w:szCs w:val="30"/>
              </w:rPr>
              <w:t>2023.06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ab/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Xiamen University Malaysia </w:t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major in Computer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660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skills and honor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570"/>
              </w:tabs>
              <w:rPr>
                <w:rFonts w:hint="default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Volunteer for </w:t>
            </w:r>
            <w:r>
              <w:rPr>
                <w:rFonts w:hint="eastAsia"/>
                <w:sz w:val="30"/>
                <w:szCs w:val="30"/>
              </w:rPr>
              <w:t>Kuala Lumpur Standard Chartered Marathon 2019</w:t>
            </w:r>
            <w:r>
              <w:rPr>
                <w:rFonts w:hint="default"/>
                <w:sz w:val="30"/>
                <w:szCs w:val="30"/>
              </w:rPr>
              <w:t>.</w:t>
            </w:r>
          </w:p>
          <w:p>
            <w:pPr>
              <w:tabs>
                <w:tab w:val="left" w:pos="4570"/>
              </w:tabs>
              <w:rPr>
                <w:rFonts w:hint="default"/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</w:rPr>
              <w:t>volunteer for services in XMUM CAREER &amp; INTERNSHIP FAIR</w:t>
            </w:r>
            <w:r>
              <w:rPr>
                <w:rFonts w:hint="default"/>
                <w:sz w:val="30"/>
                <w:szCs w:val="30"/>
              </w:rPr>
              <w:t xml:space="preserve"> 2019</w:t>
            </w:r>
            <w:r>
              <w:rPr>
                <w:rFonts w:hint="default"/>
                <w:sz w:val="30"/>
                <w:szCs w:val="30"/>
              </w:rPr>
              <w:t>.</w:t>
            </w:r>
          </w:p>
          <w:p>
            <w:pPr>
              <w:tabs>
                <w:tab w:val="left" w:pos="4570"/>
              </w:tabs>
              <w:rPr>
                <w:rFonts w:hint="default"/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</w:rPr>
              <w:t>Participate in the Computer science and technology student union(CSU).</w:t>
            </w:r>
          </w:p>
          <w:p>
            <w:pPr>
              <w:tabs>
                <w:tab w:val="left" w:pos="4570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tabs>
                <w:tab w:val="left" w:pos="468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self-assesment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78" w:type="dxa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 am a lively and cheerful girl. I am passionate about student work.</w:t>
            </w:r>
          </w:p>
          <w:p>
            <w:pPr>
              <w:rPr>
                <w:rFonts w:hint="default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 am willing to take the initiative to learn skills and help my friends.</w:t>
            </w:r>
            <w:r>
              <w:rPr>
                <w:rFonts w:hint="default"/>
                <w:sz w:val="30"/>
                <w:szCs w:val="30"/>
              </w:rPr>
              <w:t xml:space="preserve"> </w:t>
            </w:r>
          </w:p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 am good at time-management, arranging for various matters, and coordinating with other members.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 am responsible for others, I think responsibility is the indispensable quality of a person.</w:t>
            </w:r>
          </w:p>
        </w:tc>
      </w:tr>
      <w:bookmarkEnd w:id="0"/>
    </w:tbl>
    <w:p>
      <w:pPr>
        <w:spacing w:line="20" w:lineRule="exac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-9645015</wp:posOffset>
                </wp:positionV>
                <wp:extent cx="171450" cy="118872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887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5pt;margin-top:-759.45pt;height:93.6pt;width:13.5pt;z-index:251659264;v-text-anchor:middle;mso-width-relative:page;mso-height-relative:page;" fillcolor="#ED7D31 [3205]" filled="t" stroked="f" coordsize="21600,21600" o:gfxdata="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0XkTU3QAAAA8BAAAPAAAAAAAAAAEAIAAAADgAAABkcnMvZG93bnJldi54&#10;bWxQSwECFAAUAAAACACHTuJANsMVE1ECAAB9BAAADgAAAAAAAAABACAAAABC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ngLiU_HKSCS">
    <w:altName w:val="宋体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NeueLTSt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59A6"/>
    <w:multiLevelType w:val="multilevel"/>
    <w:tmpl w:val="476659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ED7D31" w:themeColor="accent2"/>
        <w:sz w:val="32"/>
        <w:szCs w:val="32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CFD1101"/>
    <w:rsid w:val="000317AF"/>
    <w:rsid w:val="000E0B5B"/>
    <w:rsid w:val="000E7E94"/>
    <w:rsid w:val="001B003D"/>
    <w:rsid w:val="001E1B8F"/>
    <w:rsid w:val="0031266D"/>
    <w:rsid w:val="003303ED"/>
    <w:rsid w:val="003729DE"/>
    <w:rsid w:val="004A56ED"/>
    <w:rsid w:val="004B2B59"/>
    <w:rsid w:val="004B4952"/>
    <w:rsid w:val="00502C25"/>
    <w:rsid w:val="005A15D4"/>
    <w:rsid w:val="005A3FD5"/>
    <w:rsid w:val="005C2F48"/>
    <w:rsid w:val="00643DC8"/>
    <w:rsid w:val="007B48CF"/>
    <w:rsid w:val="00830E0F"/>
    <w:rsid w:val="00854B33"/>
    <w:rsid w:val="00AD58C7"/>
    <w:rsid w:val="00B60FCC"/>
    <w:rsid w:val="00B65943"/>
    <w:rsid w:val="00B958F9"/>
    <w:rsid w:val="00BF30BB"/>
    <w:rsid w:val="00C81C74"/>
    <w:rsid w:val="00CF6CC1"/>
    <w:rsid w:val="00DB58B4"/>
    <w:rsid w:val="00DE106A"/>
    <w:rsid w:val="00E12507"/>
    <w:rsid w:val="00E40943"/>
    <w:rsid w:val="00F012A0"/>
    <w:rsid w:val="00FD40D1"/>
    <w:rsid w:val="3DD67A73"/>
    <w:rsid w:val="57EA145B"/>
    <w:rsid w:val="5BDB969C"/>
    <w:rsid w:val="7F190D98"/>
    <w:rsid w:val="DCFD1101"/>
    <w:rsid w:val="DFFF0C87"/>
    <w:rsid w:val="F3F69670"/>
    <w:rsid w:val="FFD5F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paragraph" w:customStyle="1" w:styleId="9">
    <w:name w:val="Revision"/>
    <w:hidden/>
    <w:semiHidden/>
    <w:qFormat/>
    <w:uiPriority w:val="99"/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4"/>
    <w:link w:val="3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yucangnian/Library/Containers/com.kingsoft.wpsoffice.mac/Data/.kingsoft/office6/templates/download/15b25883-4d77-0b0f-fb40-8a7e18a1da67/&#36890;&#29992;&#31616;&#21382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通用简历模板.docx</Template>
  <Pages>1</Pages>
  <Words>288</Words>
  <Characters>363</Characters>
  <Lines>3</Lines>
  <Paragraphs>1</Paragraphs>
  <ScaleCrop>false</ScaleCrop>
  <LinksUpToDate>false</LinksUpToDate>
  <CharactersWithSpaces>383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2019-10-04T20:40:00Z</dcterms:created>
  <dc:creator>yiyucangnian</dc:creator>
  <cp:lastModifiedBy>yiyucangnian</cp:lastModifiedBy>
  <dcterms:modified xsi:type="dcterms:W3CDTF">2019-12-28T20:38:24Z</dcterms:modified>
  <dc:title>Lin Shiyu  	telephone：01123313040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